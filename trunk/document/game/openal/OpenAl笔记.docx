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D99AC" w14:textId="77777777" w:rsidR="00CB5A24" w:rsidRDefault="0085411A" w:rsidP="0085411A">
      <w:pPr>
        <w:jc w:val="center"/>
        <w:rPr>
          <w:sz w:val="28"/>
          <w:szCs w:val="28"/>
        </w:rPr>
      </w:pPr>
      <w:r w:rsidRPr="0085411A">
        <w:rPr>
          <w:rFonts w:hint="eastAsia"/>
          <w:sz w:val="28"/>
          <w:szCs w:val="28"/>
        </w:rPr>
        <w:t>OpenAl</w:t>
      </w:r>
      <w:r w:rsidRPr="0085411A">
        <w:rPr>
          <w:rFonts w:hint="eastAsia"/>
          <w:sz w:val="28"/>
          <w:szCs w:val="28"/>
        </w:rPr>
        <w:t>学习笔记</w:t>
      </w:r>
    </w:p>
    <w:p w14:paraId="66BD4B5A" w14:textId="77777777" w:rsidR="0085411A" w:rsidRDefault="0085411A" w:rsidP="0085411A">
      <w:pPr>
        <w:jc w:val="left"/>
        <w:rPr>
          <w:szCs w:val="21"/>
        </w:rPr>
      </w:pPr>
    </w:p>
    <w:p w14:paraId="07009CCE" w14:textId="77777777" w:rsidR="0085411A" w:rsidRDefault="0085411A" w:rsidP="0085411A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editId="2CC646F1">
            <wp:extent cx="5238096" cy="36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4DE6" w14:textId="77777777" w:rsidR="003749BC" w:rsidRDefault="003749BC" w:rsidP="0085411A">
      <w:pPr>
        <w:jc w:val="left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penal</w:t>
      </w:r>
      <w:r>
        <w:rPr>
          <w:rFonts w:hint="eastAsia"/>
          <w:szCs w:val="21"/>
        </w:rPr>
        <w:t>的基本组成就是上图所描述的，包括一个设备</w:t>
      </w:r>
      <w:r>
        <w:rPr>
          <w:rFonts w:hint="eastAsia"/>
          <w:szCs w:val="21"/>
        </w:rPr>
        <w:t>device</w:t>
      </w:r>
      <w:r>
        <w:rPr>
          <w:rFonts w:hint="eastAsia"/>
          <w:szCs w:val="21"/>
        </w:rPr>
        <w:t>，设备里面包含至少一个</w:t>
      </w: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，和若干个缓冲，而</w:t>
      </w:r>
      <w:r>
        <w:rPr>
          <w:rFonts w:hint="eastAsia"/>
          <w:szCs w:val="21"/>
        </w:rPr>
        <w:t>context</w:t>
      </w:r>
      <w:r>
        <w:rPr>
          <w:rFonts w:hint="eastAsia"/>
          <w:szCs w:val="21"/>
        </w:rPr>
        <w:t>里面只包含一个</w:t>
      </w:r>
      <w:r>
        <w:rPr>
          <w:rFonts w:hint="eastAsia"/>
          <w:szCs w:val="21"/>
        </w:rPr>
        <w:t>listener</w:t>
      </w:r>
      <w:r>
        <w:rPr>
          <w:rFonts w:hint="eastAsia"/>
          <w:szCs w:val="21"/>
        </w:rPr>
        <w:t>，和若干个源。</w:t>
      </w:r>
    </w:p>
    <w:p w14:paraId="4A9539D6" w14:textId="77777777" w:rsidR="00D44DC7" w:rsidRDefault="00D44DC7" w:rsidP="0085411A">
      <w:pPr>
        <w:jc w:val="left"/>
        <w:rPr>
          <w:rFonts w:ascii="Verdana" w:hAnsi="Verdana"/>
          <w:color w:val="0000FF"/>
          <w:sz w:val="27"/>
          <w:szCs w:val="27"/>
        </w:rPr>
      </w:pPr>
      <w:r>
        <w:rPr>
          <w:rFonts w:ascii="Verdana" w:hAnsi="Verdana"/>
          <w:color w:val="0000FF"/>
          <w:sz w:val="27"/>
          <w:szCs w:val="27"/>
        </w:rPr>
        <w:t>源（</w:t>
      </w:r>
      <w:r>
        <w:rPr>
          <w:rFonts w:ascii="Verdana" w:hAnsi="Verdana"/>
          <w:color w:val="0000FF"/>
          <w:sz w:val="27"/>
          <w:szCs w:val="27"/>
        </w:rPr>
        <w:t>source</w:t>
      </w:r>
      <w:r>
        <w:rPr>
          <w:rFonts w:ascii="Verdana" w:hAnsi="Verdana"/>
          <w:color w:val="0000FF"/>
          <w:sz w:val="27"/>
          <w:szCs w:val="27"/>
        </w:rPr>
        <w:t>）是指向放声音的空间。明白源是非常</w:t>
      </w:r>
      <w:r>
        <w:rPr>
          <w:rFonts w:ascii="Verdana" w:hAnsi="Verdana"/>
          <w:color w:val="0000FF"/>
          <w:sz w:val="27"/>
          <w:szCs w:val="27"/>
        </w:rPr>
        <w:br/>
      </w:r>
      <w:r>
        <w:rPr>
          <w:rFonts w:ascii="Verdana" w:hAnsi="Verdana"/>
          <w:color w:val="0000FF"/>
          <w:sz w:val="27"/>
          <w:szCs w:val="27"/>
        </w:rPr>
        <w:t>的重要。源只播放内存中的背景声音数据。源也给出了特殊的属性如位置和速度。</w:t>
      </w:r>
    </w:p>
    <w:p w14:paraId="59D892F1" w14:textId="77777777" w:rsidR="00D44DC7" w:rsidRDefault="00D44DC7" w:rsidP="0085411A">
      <w:pPr>
        <w:jc w:val="left"/>
        <w:rPr>
          <w:rFonts w:ascii="Verdana" w:hAnsi="Verdana"/>
          <w:color w:val="0000FF"/>
          <w:sz w:val="27"/>
          <w:szCs w:val="27"/>
        </w:rPr>
      </w:pPr>
    </w:p>
    <w:p w14:paraId="648A1D56" w14:textId="77777777" w:rsidR="00D44DC7" w:rsidRDefault="00D44DC7" w:rsidP="00D44DC7">
      <w:pPr>
        <w:jc w:val="left"/>
        <w:rPr>
          <w:rFonts w:ascii="Verdana" w:hAnsi="Verdana"/>
          <w:color w:val="0000FF"/>
          <w:sz w:val="27"/>
          <w:szCs w:val="27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openal</w:t>
      </w:r>
      <w:r>
        <w:rPr>
          <w:rFonts w:hint="eastAsia"/>
          <w:szCs w:val="21"/>
        </w:rPr>
        <w:t>的第一步就是包含头文件了：</w:t>
      </w:r>
      <w:r>
        <w:rPr>
          <w:rFonts w:ascii="Verdana" w:hAnsi="Verdana"/>
          <w:color w:val="0000FF"/>
          <w:sz w:val="27"/>
          <w:szCs w:val="27"/>
        </w:rPr>
        <w:br/>
        <w:t>   #include &lt;al/al.h&gt;</w:t>
      </w:r>
      <w:r>
        <w:rPr>
          <w:rFonts w:ascii="Verdana" w:hAnsi="Verdana"/>
          <w:color w:val="0000FF"/>
          <w:sz w:val="27"/>
          <w:szCs w:val="27"/>
        </w:rPr>
        <w:br/>
        <w:t>   #include &lt;al/alc.h&gt;</w:t>
      </w:r>
      <w:r>
        <w:rPr>
          <w:rFonts w:ascii="Verdana" w:hAnsi="Verdana"/>
          <w:color w:val="0000FF"/>
          <w:sz w:val="27"/>
          <w:szCs w:val="27"/>
        </w:rPr>
        <w:br/>
        <w:t>   #include &lt;al/alu.h&gt;</w:t>
      </w:r>
      <w:r>
        <w:rPr>
          <w:rFonts w:ascii="Verdana" w:hAnsi="Verdana"/>
          <w:color w:val="0000FF"/>
          <w:sz w:val="27"/>
          <w:szCs w:val="27"/>
        </w:rPr>
        <w:br/>
        <w:t>   #include &lt;al/alut.h&gt;</w:t>
      </w:r>
    </w:p>
    <w:p w14:paraId="21945AC3" w14:textId="77777777" w:rsidR="00D44DC7" w:rsidRDefault="00D44DC7" w:rsidP="00D44DC7">
      <w:pPr>
        <w:jc w:val="left"/>
        <w:rPr>
          <w:rFonts w:ascii="Verdana" w:hAnsi="Verdana"/>
          <w:color w:val="0000FF"/>
          <w:sz w:val="27"/>
          <w:szCs w:val="27"/>
        </w:rPr>
      </w:pPr>
    </w:p>
    <w:p w14:paraId="536AC19B" w14:textId="77777777" w:rsidR="00D44DC7" w:rsidRDefault="00D44DC7" w:rsidP="00D44DC7">
      <w:pPr>
        <w:jc w:val="left"/>
        <w:rPr>
          <w:szCs w:val="21"/>
        </w:rPr>
      </w:pPr>
      <w:r>
        <w:rPr>
          <w:rFonts w:hint="eastAsia"/>
          <w:szCs w:val="21"/>
        </w:rPr>
        <w:t>使用过</w:t>
      </w:r>
      <w:r>
        <w:rPr>
          <w:rFonts w:hint="eastAsia"/>
          <w:szCs w:val="21"/>
        </w:rPr>
        <w:t>opengl</w:t>
      </w:r>
      <w:r>
        <w:rPr>
          <w:rFonts w:hint="eastAsia"/>
          <w:szCs w:val="21"/>
        </w:rPr>
        <w:t>的肯定对</w:t>
      </w:r>
      <w:r>
        <w:rPr>
          <w:rFonts w:hint="eastAsia"/>
          <w:szCs w:val="21"/>
        </w:rPr>
        <w:t>al</w:t>
      </w:r>
      <w:r>
        <w:rPr>
          <w:rFonts w:hint="eastAsia"/>
          <w:szCs w:val="21"/>
        </w:rPr>
        <w:t>的头文件感觉熟悉，其实</w:t>
      </w:r>
      <w:r>
        <w:rPr>
          <w:rFonts w:hint="eastAsia"/>
          <w:szCs w:val="21"/>
        </w:rPr>
        <w:t>al</w:t>
      </w:r>
      <w:r>
        <w:rPr>
          <w:rFonts w:hint="eastAsia"/>
          <w:szCs w:val="21"/>
        </w:rPr>
        <w:t>就是模仿</w:t>
      </w:r>
      <w:r>
        <w:rPr>
          <w:rFonts w:hint="eastAsia"/>
          <w:szCs w:val="21"/>
        </w:rPr>
        <w:t>gl</w:t>
      </w:r>
      <w:r>
        <w:rPr>
          <w:rFonts w:hint="eastAsia"/>
          <w:szCs w:val="21"/>
        </w:rPr>
        <w:t>写的。</w:t>
      </w:r>
    </w:p>
    <w:p w14:paraId="41923E2F" w14:textId="77777777" w:rsidR="00D44DC7" w:rsidRDefault="00D44DC7" w:rsidP="00D44DC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关于设备的创建</w:t>
      </w:r>
      <w:r>
        <w:rPr>
          <w:rFonts w:hint="eastAsia"/>
          <w:szCs w:val="21"/>
        </w:rPr>
        <w:t>:</w:t>
      </w:r>
    </w:p>
    <w:p w14:paraId="226879FA" w14:textId="77777777" w:rsidR="00D44DC7" w:rsidRPr="00D44DC7" w:rsidRDefault="00D44DC7" w:rsidP="00D44DC7">
      <w:pPr>
        <w:jc w:val="left"/>
        <w:rPr>
          <w:szCs w:val="21"/>
        </w:rPr>
      </w:pPr>
      <w:r w:rsidRPr="00D44DC7">
        <w:rPr>
          <w:szCs w:val="21"/>
        </w:rPr>
        <w:t xml:space="preserve">ALCdevice *alcOpenDevice(  </w:t>
      </w:r>
    </w:p>
    <w:p w14:paraId="1D1C2AB0" w14:textId="77777777" w:rsidR="00D44DC7" w:rsidRPr="00D44DC7" w:rsidRDefault="00D44DC7" w:rsidP="00D44DC7">
      <w:pPr>
        <w:jc w:val="left"/>
        <w:rPr>
          <w:szCs w:val="21"/>
        </w:rPr>
      </w:pPr>
      <w:r w:rsidRPr="00D44DC7">
        <w:rPr>
          <w:szCs w:val="21"/>
        </w:rPr>
        <w:t xml:space="preserve">      const ALCchar *devicename  </w:t>
      </w:r>
    </w:p>
    <w:p w14:paraId="5C9E649F" w14:textId="77777777" w:rsidR="00D44DC7" w:rsidRDefault="00D44DC7" w:rsidP="00D44DC7">
      <w:pPr>
        <w:jc w:val="left"/>
        <w:rPr>
          <w:szCs w:val="21"/>
        </w:rPr>
      </w:pPr>
      <w:r w:rsidRPr="00D44DC7">
        <w:rPr>
          <w:szCs w:val="21"/>
        </w:rPr>
        <w:t>);</w:t>
      </w:r>
    </w:p>
    <w:p w14:paraId="43871AED" w14:textId="77777777" w:rsidR="00D44DC7" w:rsidRDefault="00D44DC7" w:rsidP="00D44DC7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，上面是创建的函数，返回一个指向设备的指针，如果返回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，那肯定是出了问题。</w:t>
      </w:r>
    </w:p>
    <w:p w14:paraId="3120D6E8" w14:textId="77777777" w:rsidR="00D44DC7" w:rsidRDefault="00D44DC7" w:rsidP="00D44DC7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，传入值是一个</w:t>
      </w:r>
      <w:r>
        <w:rPr>
          <w:rFonts w:hint="eastAsia"/>
          <w:szCs w:val="21"/>
        </w:rPr>
        <w:t>ALCchar*</w:t>
      </w:r>
      <w:r>
        <w:rPr>
          <w:rFonts w:hint="eastAsia"/>
          <w:szCs w:val="21"/>
        </w:rPr>
        <w:t>，其实就是一个字符串，在</w:t>
      </w:r>
      <w:r>
        <w:rPr>
          <w:rFonts w:hint="eastAsia"/>
          <w:szCs w:val="21"/>
        </w:rPr>
        <w:t>alc.h</w:t>
      </w:r>
      <w:r>
        <w:rPr>
          <w:rFonts w:hint="eastAsia"/>
          <w:szCs w:val="21"/>
        </w:rPr>
        <w:t>头文件中有这样的代码：</w:t>
      </w:r>
      <w:r w:rsidRPr="00D44DC7">
        <w:rPr>
          <w:szCs w:val="21"/>
        </w:rPr>
        <w:t>typedef char ALCchar;</w:t>
      </w:r>
      <w:r>
        <w:rPr>
          <w:rFonts w:hint="eastAsia"/>
          <w:szCs w:val="21"/>
        </w:rPr>
        <w:t>说明</w:t>
      </w:r>
      <w:r>
        <w:rPr>
          <w:rFonts w:hint="eastAsia"/>
          <w:szCs w:val="21"/>
        </w:rPr>
        <w:t>ALCchar</w:t>
      </w:r>
      <w:r>
        <w:rPr>
          <w:rFonts w:hint="eastAsia"/>
          <w:szCs w:val="21"/>
        </w:rPr>
        <w:t>就是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。那传入什么值才可以？你可以传入一个现有的设备的名字，或者是一个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代表新建一个默认设备。</w:t>
      </w:r>
    </w:p>
    <w:p w14:paraId="53E14FD5" w14:textId="77777777" w:rsidR="00637AFE" w:rsidRDefault="00637AFE" w:rsidP="00D44DC7">
      <w:pPr>
        <w:jc w:val="left"/>
        <w:rPr>
          <w:szCs w:val="21"/>
        </w:rPr>
      </w:pPr>
    </w:p>
    <w:p w14:paraId="05C07826" w14:textId="77777777" w:rsidR="00637AFE" w:rsidRDefault="00637AFE" w:rsidP="00D44DC7">
      <w:pPr>
        <w:jc w:val="left"/>
        <w:rPr>
          <w:szCs w:val="21"/>
        </w:rPr>
      </w:pPr>
      <w:r>
        <w:rPr>
          <w:rFonts w:hint="eastAsia"/>
          <w:szCs w:val="21"/>
        </w:rPr>
        <w:t>插曲：如何知道</w:t>
      </w:r>
      <w:r w:rsidR="00DC1F42">
        <w:rPr>
          <w:rFonts w:hint="eastAsia"/>
          <w:szCs w:val="21"/>
        </w:rPr>
        <w:t>当前可用的设备，那就使用</w:t>
      </w:r>
      <w:r w:rsidR="00DC1F42">
        <w:rPr>
          <w:rFonts w:hint="eastAsia"/>
          <w:szCs w:val="21"/>
        </w:rPr>
        <w:t>glcGetString</w:t>
      </w:r>
      <w:r w:rsidR="00DC1F42">
        <w:rPr>
          <w:rFonts w:hint="eastAsia"/>
          <w:szCs w:val="21"/>
        </w:rPr>
        <w:t>函数</w:t>
      </w:r>
    </w:p>
    <w:p w14:paraId="43CDEE25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const ALCchar * alcGetString( </w:t>
      </w:r>
    </w:p>
    <w:p w14:paraId="4E35DEF4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ALCdevice *device,  </w:t>
      </w:r>
    </w:p>
    <w:p w14:paraId="03B7047F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ALenum param </w:t>
      </w:r>
    </w:p>
    <w:p w14:paraId="1F34250D" w14:textId="77777777" w:rsid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>);</w:t>
      </w:r>
    </w:p>
    <w:p w14:paraId="2E7E1DF1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Parameters </w:t>
      </w:r>
    </w:p>
    <w:p w14:paraId="374F8590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</w:t>
      </w:r>
    </w:p>
    <w:p w14:paraId="00C3A515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device     a pointer to the device to be queried </w:t>
      </w:r>
    </w:p>
    <w:p w14:paraId="6CA0B9D8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</w:t>
      </w:r>
    </w:p>
    <w:p w14:paraId="6D067B8B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param    an attribute to be retrieved: </w:t>
      </w:r>
    </w:p>
    <w:p w14:paraId="2CBE7444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ALC_DEFAULT_DEVICE_SPECIFIER </w:t>
      </w:r>
    </w:p>
    <w:p w14:paraId="217F166B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ALC_CAPTURE_DEFAULT_DEVICE_SPECIFIER </w:t>
      </w:r>
    </w:p>
    <w:p w14:paraId="238BC5D0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ALC_DEVICE_SPECIFIER </w:t>
      </w:r>
    </w:p>
    <w:p w14:paraId="44308638" w14:textId="77777777" w:rsidR="00DC1F42" w:rsidRP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ALC_CAPTURE_DEVICE_SPECIFIER </w:t>
      </w:r>
    </w:p>
    <w:p w14:paraId="1499DB07" w14:textId="77777777" w:rsidR="00DC1F42" w:rsidRDefault="00DC1F42" w:rsidP="00DC1F42">
      <w:pPr>
        <w:jc w:val="left"/>
        <w:rPr>
          <w:szCs w:val="21"/>
        </w:rPr>
      </w:pPr>
      <w:r w:rsidRPr="00DC1F42">
        <w:rPr>
          <w:szCs w:val="21"/>
        </w:rPr>
        <w:t xml:space="preserve">      ALC_EXTENSIONS</w:t>
      </w:r>
    </w:p>
    <w:p w14:paraId="6D74565C" w14:textId="77777777" w:rsidR="00DC1F42" w:rsidRDefault="00DC1F42" w:rsidP="00DC1F42">
      <w:pPr>
        <w:jc w:val="left"/>
        <w:rPr>
          <w:szCs w:val="21"/>
        </w:rPr>
      </w:pPr>
      <w:r>
        <w:rPr>
          <w:rFonts w:hint="eastAsia"/>
          <w:szCs w:val="21"/>
        </w:rPr>
        <w:t>传给该函数</w:t>
      </w:r>
      <w:r>
        <w:rPr>
          <w:rFonts w:hint="eastAsia"/>
          <w:szCs w:val="21"/>
        </w:rPr>
        <w:t>ALC_DEVICE_SPECIFIER</w:t>
      </w:r>
      <w:r>
        <w:rPr>
          <w:rFonts w:hint="eastAsia"/>
          <w:szCs w:val="21"/>
        </w:rPr>
        <w:t>就可以返回一个指针，指向的是一个字符串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设备名</w:t>
      </w:r>
      <w:r>
        <w:rPr>
          <w:rFonts w:hint="eastAsia"/>
          <w:szCs w:val="21"/>
        </w:rPr>
        <w:t>).</w:t>
      </w:r>
    </w:p>
    <w:p w14:paraId="2321F7D1" w14:textId="77777777" w:rsidR="00DC1F42" w:rsidRDefault="00DC1F42" w:rsidP="00DC1F42">
      <w:pPr>
        <w:jc w:val="left"/>
        <w:rPr>
          <w:szCs w:val="21"/>
        </w:rPr>
      </w:pPr>
    </w:p>
    <w:p w14:paraId="692CD215" w14:textId="77777777" w:rsidR="00DC1F42" w:rsidRDefault="00DC1F42" w:rsidP="00DC1F42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，判断是否出错，使用</w:t>
      </w:r>
      <w:r w:rsidRPr="00DC1F42">
        <w:rPr>
          <w:szCs w:val="21"/>
        </w:rPr>
        <w:t>alGetError</w:t>
      </w:r>
    </w:p>
    <w:p w14:paraId="77846291" w14:textId="77777777" w:rsidR="00DC1F42" w:rsidRDefault="00DC1F42" w:rsidP="00DC1F4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该函数返回当前错误状态，并清除该项纪录。</w:t>
      </w:r>
    </w:p>
    <w:p w14:paraId="7B185EA3" w14:textId="77777777" w:rsidR="00C7167E" w:rsidRDefault="00C7167E" w:rsidP="00C716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70F397E9" w14:textId="77777777" w:rsidR="00C7167E" w:rsidRDefault="00C7167E" w:rsidP="00C716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4C17B9DC" w14:textId="77777777" w:rsidR="00C7167E" w:rsidRDefault="00C7167E" w:rsidP="00C716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0A95B44B" w14:textId="4541FC45" w:rsidR="00C7167E" w:rsidRDefault="00C7167E" w:rsidP="00C7167E">
      <w:pPr>
        <w:jc w:val="left"/>
        <w:rPr>
          <w:rFonts w:hint="eastAsia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0734EECB" w14:textId="77777777" w:rsidR="00C7167E" w:rsidRDefault="00C7167E" w:rsidP="00DC1F42">
      <w:pPr>
        <w:jc w:val="left"/>
        <w:rPr>
          <w:rFonts w:hint="eastAsia"/>
          <w:szCs w:val="21"/>
        </w:rPr>
      </w:pPr>
    </w:p>
    <w:p w14:paraId="14B9A5B6" w14:textId="01A4EA4A" w:rsidR="00C7167E" w:rsidRDefault="00C7167E" w:rsidP="00DC1F4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4, </w:t>
      </w:r>
      <w:r>
        <w:rPr>
          <w:rFonts w:hint="eastAsia"/>
          <w:szCs w:val="21"/>
        </w:rPr>
        <w:t>如果设备成功创建了，则下一步创建设备</w:t>
      </w:r>
      <w:r>
        <w:rPr>
          <w:rFonts w:hint="eastAsia"/>
          <w:szCs w:val="21"/>
        </w:rPr>
        <w:t>context</w:t>
      </w:r>
    </w:p>
    <w:p w14:paraId="2EBCD906" w14:textId="7C10E021" w:rsidR="00C7167E" w:rsidRDefault="00C7167E" w:rsidP="00DC1F42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6C65C82F" w14:textId="387FDBBB" w:rsidR="00C7167E" w:rsidRDefault="00C7167E" w:rsidP="00C7167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 w:rsidRPr="00C7167E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alcCreateContext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E7347D0" w14:textId="2E01CCB1" w:rsidR="00C7167E" w:rsidRDefault="00C7167E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alcMakeContextCurrent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616758D" w14:textId="77777777" w:rsidR="00C7167E" w:rsidRDefault="00C7167E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76A84E21" w14:textId="2954DE7F" w:rsidR="00C7167E" w:rsidRDefault="00C7167E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5,创建缓冲区buffer的索引</w:t>
      </w:r>
    </w:p>
    <w:p w14:paraId="37E87BD7" w14:textId="66FC625E" w:rsidR="00C7167E" w:rsidRDefault="00C7167E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ALCuint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7B5690BA" w14:textId="6953D28F" w:rsidR="00C7167E" w:rsidRDefault="00C7167E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获得一个随机索引值:</w:t>
      </w:r>
      <w:r w:rsidRPr="00C7167E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alGenBuffers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FC19DB4" w14:textId="6D296B18" w:rsidR="00C7167E" w:rsidRDefault="00C7167E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可以将1改为任意数值，但是bufferIndex就必须是数组了，用于存放多个缓冲索引值。这个值用于表示每个缓冲，就和人的名字一样，不同的是他们不能重复，否则代表的就是同一个缓冲。</w:t>
      </w:r>
    </w:p>
    <w:p w14:paraId="7B587725" w14:textId="77777777" w:rsidR="004230DB" w:rsidRDefault="004230DB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6C6D434A" w14:textId="534D974A" w:rsidR="004230DB" w:rsidRDefault="004230DB" w:rsidP="00C7167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6,下面要做的就是给缓冲索引处填充内容了，就是音频数据，可以利用现有的alut.h里的函数加载wav格式音频，等熟练了可以自己练习mp3等格式了。</w:t>
      </w:r>
    </w:p>
    <w:p w14:paraId="62B1D6CF" w14:textId="031A9B0A" w:rsidR="004230DB" w:rsidRDefault="004230DB" w:rsidP="00C7167E">
      <w:pPr>
        <w:jc w:val="left"/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lut.h有一个函数：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alutLoadWAVFile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.就是导入wav格式文件的函数，</w:t>
      </w:r>
      <w:r w:rsidR="006D4BD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它需要很多参数，内部处理音频文件后，传入的参数都被赋值成相应意义的值。</w:t>
      </w:r>
    </w:p>
    <w:p w14:paraId="64200F51" w14:textId="77777777" w:rsidR="006D4BDD" w:rsidRDefault="006D4BDD" w:rsidP="006D4B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3CF88518" w14:textId="77777777" w:rsidR="006D4BDD" w:rsidRDefault="006D4BDD" w:rsidP="006D4B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2516CE6D" w14:textId="77777777" w:rsidR="006D4BDD" w:rsidRDefault="006D4BDD" w:rsidP="006D4B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ALsizei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76F9E3DE" w14:textId="77777777" w:rsidR="006D4BDD" w:rsidRDefault="006D4BDD" w:rsidP="006D4B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ALsizei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BA7A54C" w14:textId="77777777" w:rsidR="006D4BDD" w:rsidRDefault="006D4BDD" w:rsidP="006D4B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ALboolean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2EBA87A8" w14:textId="197D32CC" w:rsidR="006D4BDD" w:rsidRDefault="006D4BDD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alutLoadWAVFile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"BEEP3.WAV"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73127C05" w14:textId="6C2FEC28" w:rsidR="006D4BDD" w:rsidRDefault="006D4BDD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可以看出参数就是音频的格式、数据内容的指针、尺寸、频率和循环次数。</w:t>
      </w:r>
    </w:p>
    <w:p w14:paraId="790DC399" w14:textId="77777777" w:rsidR="00380319" w:rsidRDefault="00380319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0583AA8E" w14:textId="5B183C46" w:rsidR="006D4BDD" w:rsidRDefault="006D4BDD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7，将bufferIndex索引所代表的缓冲区填充数据：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alBufferData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BCD3A32" w14:textId="5FFA2636" w:rsidR="006D4BDD" w:rsidRDefault="006D4BDD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第一个参数就是缓冲索引值，可能你有好几个缓冲索引，那么根据需要填充相应的索引值就可以了。</w:t>
      </w:r>
    </w:p>
    <w:p w14:paraId="0A5BB1FA" w14:textId="3E6D100E" w:rsidR="00380319" w:rsidRDefault="00380319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第二个到底最后一个参数就是上面得到的一些数据，直接传进去。</w:t>
      </w:r>
    </w:p>
    <w:p w14:paraId="433A20C7" w14:textId="77777777" w:rsidR="00380319" w:rsidRDefault="00380319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28083A27" w14:textId="0C36C219" w:rsidR="00380319" w:rsidRDefault="00380319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8，填充完毕，记得调用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alutUnloadWAV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释放一下内存。</w:t>
      </w:r>
    </w:p>
    <w:p w14:paraId="2BC0E49E" w14:textId="77777777" w:rsidR="00380319" w:rsidRDefault="00380319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7AC9CB54" w14:textId="02CA18EA" w:rsidR="00380319" w:rsidRDefault="00380319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9, </w:t>
      </w:r>
      <w:r w:rsidR="00C25B9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第九步了，就是处理源，源就是声音的位置，源可以改变位置</w:t>
      </w:r>
    </w:p>
    <w:p w14:paraId="1E2A7538" w14:textId="66EDCDD7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ALCuint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56343A70" w14:textId="5E4989C2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 得到源的索引值</w:t>
      </w:r>
    </w:p>
    <w:p w14:paraId="4BFE9EA6" w14:textId="6126A1D5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alGenSources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(1,&amp;</w:t>
      </w:r>
      <w:r w:rsidRPr="00C25B9E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5B1845B" w14:textId="4C2F85FE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 将源和缓冲关联起来</w:t>
      </w:r>
    </w:p>
    <w:p w14:paraId="21127EE2" w14:textId="34B24298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AL_BUFFER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21B63DD" w14:textId="4B20AC84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同样，alGenSources第一个参数比一定非得是1。</w:t>
      </w:r>
    </w:p>
    <w:p w14:paraId="3F872908" w14:textId="77777777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63BE7FC7" w14:textId="38C8A75A" w:rsidR="00C25B9E" w:rsidRDefault="00C25B9E" w:rsidP="006D4BDD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10，设置源的一些信息</w:t>
      </w:r>
    </w:p>
    <w:p w14:paraId="54E3F9F6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设置源的信息</w:t>
      </w:r>
    </w:p>
    <w:p w14:paraId="48F9338D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{2,0,2};</w:t>
      </w:r>
    </w:p>
    <w:p w14:paraId="1B3B7241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{1,1,1};</w:t>
      </w:r>
    </w:p>
    <w:p w14:paraId="529AECC5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C7A3482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AL_VELOCITY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73D2B22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AL_LOOPING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0AC6AE8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AL_GAIN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14:paraId="04C8EF55" w14:textId="118DF890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14:paraId="2D0941F2" w14:textId="59E12A21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坐标和opengl坐标只有z轴不同，opengl的z值正的向屏幕外，而openal是朝里。</w:t>
      </w:r>
    </w:p>
    <w:p w14:paraId="2E1A0D74" w14:textId="77777777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2285AFEF" w14:textId="124531BD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11,设置听者的信息，如果你把听者位置设置的不同，听到声音就不同。</w:t>
      </w:r>
    </w:p>
    <w:p w14:paraId="00B79FC4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设置听者的信息</w:t>
      </w:r>
    </w:p>
    <w:p w14:paraId="1F78D65B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{0,0,-1};</w:t>
      </w:r>
    </w:p>
    <w:p w14:paraId="79C424B8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{0,0,0};</w:t>
      </w:r>
    </w:p>
    <w:p w14:paraId="74C18D01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listenerOri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{0,0,-1,0,1,0};</w:t>
      </w:r>
    </w:p>
    <w:p w14:paraId="404B6602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alListenerfv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795444D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alListenerfv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AL_VELOCITY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391D28A" w14:textId="246A1531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alListenerfv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listenerOri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4BBBCC4" w14:textId="77777777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01455504" w14:textId="5E17DF81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12,接下来就是播放声音了，很简单：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alSourcePlay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4E63E70" w14:textId="4B850DA3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如果你有多个源，可以调用多次，这样就可以在同一时刻听到不同声音。</w:t>
      </w:r>
    </w:p>
    <w:p w14:paraId="4A68F138" w14:textId="0200B398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比如我现在还有一个sourceTwoIndex源，关联了一个bufferTwoIndex，那么可以接着调用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alSourcePlay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FF686A3" w14:textId="67A8AE0E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这样就有两个声音在播放了。</w:t>
      </w:r>
    </w:p>
    <w:p w14:paraId="4D2A379C" w14:textId="77777777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62321273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13，注意在你播放声音的时候，不要马上退出程序，如果你刚让程序播放，就退出，就基本听不到声音了，openal不会耐心等声音播放完毕再友好的退出！所以加上下面的代码：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14:paraId="1405F264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'q'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4330B454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3E82D7BA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3C9AD2E9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1A9A1468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240D9281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'w'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14:paraId="37BA2599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-=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[0];</w:t>
      </w:r>
    </w:p>
    <w:p w14:paraId="7B41240A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[1] -=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[1];</w:t>
      </w:r>
    </w:p>
    <w:p w14:paraId="0D107C16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[2] -=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14:paraId="4C751369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2767E8F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56E1FE80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36ED6A70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出错</w:t>
      </w:r>
    </w:p>
    <w:p w14:paraId="4D1920C8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580B672E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48823756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AL_SOURCE_RELATIVE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691C019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0836176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14:paraId="2B3ED8AA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+=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[0];</w:t>
      </w:r>
    </w:p>
    <w:p w14:paraId="250AC1B5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[1] +=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[1];</w:t>
      </w:r>
    </w:p>
    <w:p w14:paraId="28B60F54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[2] +=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14:paraId="6B76C36F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63462D3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62C008E6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7C224DFF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出错</w:t>
      </w:r>
    </w:p>
    <w:p w14:paraId="4B1725CC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5211EE2E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14EB4A35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AL_SOURCE_RELATIVE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18A9186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5BFD72FB" w14:textId="77777777" w:rsidR="00C25B9E" w:rsidRDefault="00C25B9E" w:rsidP="00C25B9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757BF782" w14:textId="2530F4F5" w:rsidR="00C25B9E" w:rsidRDefault="00C25B9E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181E6ACA" w14:textId="23E94265" w:rsidR="00A46331" w:rsidRDefault="00A46331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就可以通过按键控制程序的继续运行，按下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’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’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，声音源位置就会离我们越来越近，因为他的位置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z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变小了。</w:t>
      </w:r>
    </w:p>
    <w:p w14:paraId="46A4EE70" w14:textId="3D29C32F" w:rsidR="00A46331" w:rsidRDefault="00A46331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按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’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’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相反效果。</w:t>
      </w:r>
    </w:p>
    <w:p w14:paraId="0631C223" w14:textId="7AB095AB" w:rsidR="00A46331" w:rsidRDefault="00A46331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另外，如果测试修改源位置没有效果，可能是你的音频不是单声道的，你可以转换成一个单声道音频，这样就可以感觉到声音位置的改变了。</w:t>
      </w:r>
    </w:p>
    <w:p w14:paraId="1E645478" w14:textId="77777777" w:rsidR="00A46331" w:rsidRDefault="00A46331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046A6425" w14:textId="566FE0BE" w:rsidR="00A46331" w:rsidRDefault="00A46331" w:rsidP="00C25B9E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附上两个声源一起播放的代码(可以结合上面的步骤，那样就不会被这么多的步骤弄晕了)：</w:t>
      </w:r>
    </w:p>
    <w:p w14:paraId="4E38AF9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&lt;al/al.h&gt;</w:t>
      </w:r>
    </w:p>
    <w:p w14:paraId="6FB5D63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&lt;al/alc.h&gt;</w:t>
      </w:r>
    </w:p>
    <w:p w14:paraId="2DE75D4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&lt;al/alut.h&gt;</w:t>
      </w:r>
    </w:p>
    <w:p w14:paraId="1FF19B0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&lt;windows.h&gt;</w:t>
      </w:r>
    </w:p>
    <w:p w14:paraId="12D5EEA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14:paraId="3432627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0BF7BC6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A049BF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14:paraId="5DDFD13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14:paraId="6E6AAC5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设备</w:t>
      </w:r>
    </w:p>
    <w:p w14:paraId="0D631CC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2E54434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上下文</w:t>
      </w:r>
    </w:p>
    <w:p w14:paraId="71A5E91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04EBD93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缓冲</w:t>
      </w:r>
    </w:p>
    <w:p w14:paraId="66F9064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ALCuint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7A7359F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ALCuint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36502A9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源</w:t>
      </w:r>
    </w:p>
    <w:p w14:paraId="3C7E70B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ALCuint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59B70D7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ALCuint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14:paraId="5E8CB17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6824D7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创建设备</w:t>
      </w:r>
    </w:p>
    <w:p w14:paraId="5FE2E9D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alcOpenDevice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F325AA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69CCF902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7779A5F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出错</w:t>
      </w:r>
    </w:p>
    <w:p w14:paraId="10E16960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32943D9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7C0BF97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14:paraId="726F014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27901A8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未出错，创建并选择当前上下文</w:t>
      </w:r>
    </w:p>
    <w:p w14:paraId="5E561630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alcCreateContext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79E204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alcMakeContextCurrent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784932C2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2B2D3D0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18C103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创建缓冲</w:t>
      </w:r>
    </w:p>
    <w:p w14:paraId="7557B8F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alGenBuffers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15EEC0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alGenBuffers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71911B0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66C804D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226E5F4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7F4A295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5B1FF24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739F40C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3F84CCB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4AF3C3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31A5BD62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ALsizei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3E5F234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ALsizei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2DA44D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ALboolean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6A9006A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alutLoadWAVFile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"BEEP3.WAV"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25D36D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alBufferData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D0E036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5DA5D88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3E70261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6F71BD3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7974825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alutUnloadWAV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5B8B5E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A26E2E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源</w:t>
      </w:r>
    </w:p>
    <w:p w14:paraId="60DB105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alGenSources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F0F507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第二个源</w:t>
      </w:r>
    </w:p>
    <w:p w14:paraId="198FDF0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alGenSources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F6B963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D6E75D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AL_BUFFER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1AB022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087F9972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222E721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6ADCE29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36ED475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47D7C7E0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alutLoadWAVFile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"EXP0.WAV"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C1BB757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alBufferData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E554BB7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79466D6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1DE075B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4710D13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6B36D56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alutUnloadWAV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format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frequency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31A52FD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AL_BUFFER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bufferTwoIndex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9288B0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136AF33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设置源的信息</w:t>
      </w:r>
    </w:p>
    <w:p w14:paraId="09019D77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{2,0,2};</w:t>
      </w:r>
    </w:p>
    <w:p w14:paraId="1E0283D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{1,1,1};</w:t>
      </w:r>
    </w:p>
    <w:p w14:paraId="6188D65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9940F37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AL_VELOCITY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01886A0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AL_LOOPING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7F1733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AL_GAIN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14:paraId="34DD6BE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14:paraId="2D80765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第二个源的位置</w:t>
      </w:r>
    </w:p>
    <w:p w14:paraId="3449057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{-2,0,-2};</w:t>
      </w:r>
    </w:p>
    <w:p w14:paraId="70640EA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{1,1,1};</w:t>
      </w:r>
    </w:p>
    <w:p w14:paraId="49932E1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E5C8B0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AL_VELOCITY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F4DDDB0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AL_LOOPING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93E7C7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AL_GAIN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14:paraId="4D3A68D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,1);</w:t>
      </w:r>
    </w:p>
    <w:p w14:paraId="54D4674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738BF07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设置听者的信息</w:t>
      </w:r>
    </w:p>
    <w:p w14:paraId="5A94792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{0,0,-1};</w:t>
      </w:r>
    </w:p>
    <w:p w14:paraId="0CF9372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{0,0,0};</w:t>
      </w:r>
    </w:p>
    <w:p w14:paraId="4FC6509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ALCfloat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listenerOri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= {0,0,-1,0,1,0};</w:t>
      </w:r>
    </w:p>
    <w:p w14:paraId="060DFD1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alListenerfv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61B2D4C3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alListenerfv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AL_VELOCITY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499174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alListenerfv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listenerOri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01EE1D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5BCB209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'0'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1AAF1EA0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alSourcePlay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4B368FB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alSourcePlay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sourceTwoIndex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0733D35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'q'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6A3FA07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25FC231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54DA063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choose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4B2E1B7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42DF8A4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'w'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14:paraId="14C7AF0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-=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[0];</w:t>
      </w:r>
    </w:p>
    <w:p w14:paraId="4B92DAC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[1] -=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[1];</w:t>
      </w:r>
    </w:p>
    <w:p w14:paraId="5BE04E2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[2] -=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14:paraId="4722EEA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22B721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77C5816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6F020F1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出错</w:t>
      </w:r>
    </w:p>
    <w:p w14:paraId="3D0A4B9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4F03808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54679C1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AL_SOURCE_RELATIVE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5DC8D74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192B663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's'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14:paraId="30FD4C55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+=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[0];</w:t>
      </w:r>
    </w:p>
    <w:p w14:paraId="0066387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[1] +=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[1];</w:t>
      </w:r>
    </w:p>
    <w:p w14:paraId="6C91E48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[2] +=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14:paraId="33FA10E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alSourcefv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AL_POSITION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B682732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alGetError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AL_NO_ERROR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14:paraId="05B46D81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14:paraId="75D99426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出错</w:t>
      </w:r>
    </w:p>
    <w:p w14:paraId="37156F0A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(0);</w:t>
      </w:r>
    </w:p>
    <w:p w14:paraId="4C51A86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73B7369C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alSourcei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AL_SOURCE_RELATIVE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AL_FALSE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56B6F6C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14:paraId="44263717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091C3E6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14:paraId="1B93C9F8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14:paraId="0FB7F7ED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安全退出</w:t>
      </w:r>
    </w:p>
    <w:p w14:paraId="1FAF07DB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alcGetCurrentContext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14:paraId="18CD1E59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alcGetContextsDevice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012023E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alcMakeContextCurrent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DECCA0F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alcDestroyContext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20106A82" w14:textId="77777777" w:rsidR="00A46331" w:rsidRDefault="00A46331" w:rsidP="00A4633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alcCloseDevice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device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14:paraId="1DCAE8E1" w14:textId="30D2B486" w:rsidR="00A46331" w:rsidRDefault="00A46331" w:rsidP="00A46331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14:paraId="1D0DABD2" w14:textId="77777777" w:rsidR="00A46331" w:rsidRDefault="00A46331" w:rsidP="00A46331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14:paraId="6E8B2B6F" w14:textId="1F85D133" w:rsidR="00A46331" w:rsidRDefault="00A46331" w:rsidP="00A46331">
      <w:pPr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我也是粗略了解一下，还有很多效果没有试验，如果有问题可以一起讨论。</w:t>
      </w:r>
    </w:p>
    <w:p w14:paraId="6BB75A82" w14:textId="10808E28" w:rsidR="00A46331" w:rsidRPr="00A46331" w:rsidRDefault="00A46331" w:rsidP="00A46331">
      <w:pPr>
        <w:jc w:val="left"/>
        <w:rPr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邮箱:chengcong0812@126.com</w:t>
      </w:r>
      <w:bookmarkStart w:id="0" w:name="_GoBack"/>
      <w:bookmarkEnd w:id="0"/>
    </w:p>
    <w:sectPr w:rsidR="00A46331" w:rsidRPr="00A4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86"/>
    <w:rsid w:val="003749BC"/>
    <w:rsid w:val="00380319"/>
    <w:rsid w:val="004230DB"/>
    <w:rsid w:val="00453DFD"/>
    <w:rsid w:val="005A7E86"/>
    <w:rsid w:val="00637AFE"/>
    <w:rsid w:val="006D4BDD"/>
    <w:rsid w:val="0085411A"/>
    <w:rsid w:val="00A46331"/>
    <w:rsid w:val="00C25B9E"/>
    <w:rsid w:val="00C7167E"/>
    <w:rsid w:val="00CB5A24"/>
    <w:rsid w:val="00D44DC7"/>
    <w:rsid w:val="00DC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3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1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1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4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4</cp:revision>
  <dcterms:created xsi:type="dcterms:W3CDTF">2010-10-30T02:07:00Z</dcterms:created>
  <dcterms:modified xsi:type="dcterms:W3CDTF">2010-10-31T02:43:00Z</dcterms:modified>
</cp:coreProperties>
</file>